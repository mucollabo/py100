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안철현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010-9545-7547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25일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2020년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